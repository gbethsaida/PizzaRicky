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EC" w:rsidRDefault="00CA69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herramientas a utilizar son: </w:t>
      </w:r>
    </w:p>
    <w:p w:rsidR="006512EC" w:rsidRDefault="00CA693F">
      <w:pPr>
        <w:jc w:val="both"/>
      </w:pPr>
      <w:r>
        <w:rPr>
          <w:rFonts w:ascii="Arial" w:hAnsi="Arial" w:cs="Arial"/>
        </w:rPr>
        <w:t xml:space="preserve">GitHub(Servidor): </w:t>
      </w:r>
      <w:r>
        <w:rPr>
          <w:rFonts w:ascii="Arial" w:hAnsi="Arial" w:cs="Arial"/>
          <w:shd w:val="clear" w:color="auto" w:fill="FCFCFC"/>
        </w:rPr>
        <w:t>Es una plataforma de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desarrollo colaborativo de software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para alojar proyectos utilizando el sistema de control de versiones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hyperlink r:id="rId6" w:history="1">
        <w:r>
          <w:rPr>
            <w:rStyle w:val="Hipervnculo"/>
            <w:rFonts w:ascii="Arial" w:hAnsi="Arial" w:cs="Arial"/>
            <w:color w:val="auto"/>
            <w:u w:val="none"/>
            <w:shd w:val="clear" w:color="auto" w:fill="FCFCFC"/>
          </w:rPr>
          <w:t>Git</w:t>
        </w:r>
      </w:hyperlink>
      <w:r>
        <w:rPr>
          <w:rFonts w:ascii="Arial" w:hAnsi="Arial" w:cs="Arial"/>
          <w:shd w:val="clear" w:color="auto" w:fill="FCFCFC"/>
        </w:rPr>
        <w:t>. Aloja tu repositorio de código y te brinda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herramientas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muy útiles para el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trabajo en equipo</w:t>
      </w:r>
      <w:r>
        <w:rPr>
          <w:rFonts w:ascii="Arial" w:hAnsi="Arial" w:cs="Arial"/>
          <w:shd w:val="clear" w:color="auto" w:fill="FCFCFC"/>
        </w:rPr>
        <w:t>, dentro de un proyecto. Además de eso, puedes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contribuir a mejorar el software de los demás</w:t>
      </w:r>
      <w:r>
        <w:rPr>
          <w:rFonts w:ascii="Arial" w:hAnsi="Arial" w:cs="Arial"/>
          <w:shd w:val="clear" w:color="auto" w:fill="FCFCFC"/>
        </w:rPr>
        <w:t>. Para poder alcanzar esta meta, GitHub provee de funcionalidades para hacer un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fork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y solicitar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pulls</w:t>
      </w:r>
      <w:r>
        <w:rPr>
          <w:rFonts w:ascii="Arial" w:hAnsi="Arial" w:cs="Arial"/>
          <w:shd w:val="clear" w:color="auto" w:fill="FCFCFC"/>
        </w:rPr>
        <w:t>. Realizar un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fork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es simplemente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clonar un repositorio ajeno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(genera una copia en tu cuenta),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para eliminar algún bug o modificar cosas de él</w:t>
      </w:r>
      <w:r>
        <w:rPr>
          <w:rFonts w:ascii="Arial" w:hAnsi="Arial" w:cs="Arial"/>
          <w:shd w:val="clear" w:color="auto" w:fill="FCFCFC"/>
        </w:rPr>
        <w:t xml:space="preserve">. Una vez realizadas tus modificaciones puedes enviar un 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pull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al dueño del proyecto. Éste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podrá analizar los cambios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que has realizado fácilmente,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y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Fonts w:ascii="Arial" w:hAnsi="Arial" w:cs="Arial"/>
          <w:shd w:val="clear" w:color="auto" w:fill="FCFCFC"/>
        </w:rPr>
        <w:t>si considera interesante tu contribución,</w:t>
      </w:r>
      <w:r>
        <w:rPr>
          <w:rStyle w:val="apple-converted-space"/>
          <w:rFonts w:ascii="Arial" w:hAnsi="Arial" w:cs="Arial"/>
          <w:shd w:val="clear" w:color="auto" w:fill="FCFCFC"/>
        </w:rPr>
        <w:t> </w:t>
      </w:r>
      <w:r>
        <w:rPr>
          <w:rStyle w:val="Textoennegrita"/>
          <w:rFonts w:ascii="Arial" w:hAnsi="Arial" w:cs="Arial"/>
          <w:b w:val="0"/>
          <w:shd w:val="clear" w:color="auto" w:fill="FCFCFC"/>
        </w:rPr>
        <w:t>adjuntarlo con el repositorio original</w:t>
      </w:r>
      <w:r>
        <w:rPr>
          <w:rFonts w:ascii="Arial" w:hAnsi="Arial" w:cs="Arial"/>
          <w:shd w:val="clear" w:color="auto" w:fill="FCFCFC"/>
        </w:rPr>
        <w:t>.</w:t>
      </w:r>
    </w:p>
    <w:p w:rsidR="006512EC" w:rsidRDefault="00CA693F">
      <w:pPr>
        <w:jc w:val="both"/>
      </w:pPr>
      <w:r>
        <w:rPr>
          <w:rFonts w:ascii="Arial" w:hAnsi="Arial" w:cs="Arial"/>
        </w:rPr>
        <w:t xml:space="preserve">TortoiseGit(Cliente): </w:t>
      </w:r>
      <w:r>
        <w:rPr>
          <w:rFonts w:ascii="Arial" w:hAnsi="Arial" w:cs="Arial"/>
          <w:color w:val="555555"/>
          <w:shd w:val="clear" w:color="auto" w:fill="FFFFFF"/>
        </w:rPr>
        <w:t>Es un software de control de versiones que funciona como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i/>
          <w:iCs/>
          <w:color w:val="555555"/>
          <w:shd w:val="clear" w:color="auto" w:fill="FFFFFF"/>
        </w:rPr>
        <w:t>shell extension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color w:val="555555"/>
          <w:shd w:val="clear" w:color="auto" w:fill="FFFFFF"/>
        </w:rPr>
        <w:t>de </w:t>
      </w:r>
      <w:r>
        <w:rPr>
          <w:rStyle w:val="apple-converted-space"/>
          <w:rFonts w:ascii="Arial" w:hAnsi="Arial" w:cs="Arial"/>
          <w:color w:val="555555"/>
          <w:shd w:val="clear" w:color="auto" w:fill="FFFFFF"/>
        </w:rPr>
        <w:t> </w:t>
      </w:r>
      <w:r>
        <w:rPr>
          <w:rFonts w:ascii="Arial" w:hAnsi="Arial" w:cs="Arial"/>
          <w:color w:val="555555"/>
          <w:shd w:val="clear" w:color="auto" w:fill="FFFFFF"/>
        </w:rPr>
        <w:t>Microsoft Windows. Estan realidad es un wrapper de la herramienta Git simplificando su uso regular a usuarios Windows.</w:t>
      </w:r>
    </w:p>
    <w:p w:rsidR="006512EC" w:rsidRDefault="006512EC"/>
    <w:p w:rsidR="006512EC" w:rsidRDefault="00CA693F">
      <w:r>
        <w:t>CONTROL DE VERSIONES DE MANERA CLIENTE</w:t>
      </w:r>
    </w:p>
    <w:p w:rsidR="006512EC" w:rsidRDefault="00CA693F">
      <w:r>
        <w:t>PASO 1-</w:t>
      </w:r>
    </w:p>
    <w:p w:rsidR="006512EC" w:rsidRDefault="00CA693F">
      <w:r>
        <w:rPr>
          <w:noProof/>
          <w:lang w:val="es-MX" w:eastAsia="es-MX"/>
        </w:rPr>
        <w:drawing>
          <wp:inline distT="0" distB="0" distL="0" distR="0">
            <wp:extent cx="5400044" cy="3035936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227A6E" w:rsidRDefault="00227A6E">
      <w:bookmarkStart w:id="0" w:name="_GoBack"/>
      <w:bookmarkEnd w:id="0"/>
    </w:p>
    <w:p w:rsidR="006512EC" w:rsidRDefault="006512EC"/>
    <w:p w:rsidR="006512EC" w:rsidRDefault="006512EC"/>
    <w:p w:rsidR="006512EC" w:rsidRDefault="00CA693F">
      <w:r>
        <w:lastRenderedPageBreak/>
        <w:t>PASO 2-</w:t>
      </w:r>
    </w:p>
    <w:p w:rsidR="006512EC" w:rsidRDefault="00CA693F">
      <w:r>
        <w:rPr>
          <w:noProof/>
          <w:lang w:val="es-MX" w:eastAsia="es-MX"/>
        </w:rPr>
        <w:drawing>
          <wp:inline distT="0" distB="0" distL="0" distR="0">
            <wp:extent cx="5400044" cy="3035936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CA693F">
      <w:r>
        <w:t>CONTROL DE VERSIONES DE MANERA SERVIDOR</w:t>
      </w:r>
    </w:p>
    <w:p w:rsidR="006512EC" w:rsidRDefault="00CA693F">
      <w:r>
        <w:t>PASO 1-</w:t>
      </w:r>
    </w:p>
    <w:p w:rsidR="006512EC" w:rsidRDefault="00CA693F">
      <w:r>
        <w:rPr>
          <w:noProof/>
          <w:lang w:val="es-MX" w:eastAsia="es-MX"/>
        </w:rPr>
        <w:drawing>
          <wp:inline distT="0" distB="0" distL="0" distR="0">
            <wp:extent cx="5400044" cy="3035936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6512EC" w:rsidRDefault="006512EC"/>
    <w:p w:rsidR="006512EC" w:rsidRDefault="00CA693F">
      <w:r>
        <w:t xml:space="preserve">PASO 2- </w:t>
      </w:r>
    </w:p>
    <w:p w:rsidR="006512EC" w:rsidRDefault="00CA693F">
      <w:r>
        <w:rPr>
          <w:noProof/>
          <w:lang w:val="es-MX" w:eastAsia="es-MX"/>
        </w:rPr>
        <w:drawing>
          <wp:inline distT="0" distB="0" distL="0" distR="0">
            <wp:extent cx="5400044" cy="3035936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CA693F">
      <w:r>
        <w:t>CONTROL DE VERSIONES DESDE LA APLICACIÓN DE GIT HUB</w:t>
      </w:r>
    </w:p>
    <w:p w:rsidR="006512EC" w:rsidRDefault="00CA693F">
      <w:r>
        <w:rPr>
          <w:noProof/>
          <w:lang w:val="es-MX" w:eastAsia="es-MX"/>
        </w:rPr>
        <w:drawing>
          <wp:inline distT="0" distB="0" distL="0" distR="0">
            <wp:extent cx="5400044" cy="3035936"/>
            <wp:effectExtent l="0" t="0" r="0" b="0"/>
            <wp:docPr id="5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CA693F">
      <w:r>
        <w:rPr>
          <w:noProof/>
          <w:lang w:val="es-MX" w:eastAsia="es-MX"/>
        </w:rPr>
        <w:lastRenderedPageBreak/>
        <w:drawing>
          <wp:inline distT="0" distB="0" distL="0" distR="0">
            <wp:extent cx="5400044" cy="3035936"/>
            <wp:effectExtent l="0" t="0" r="0" b="0"/>
            <wp:docPr id="6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CA693F">
      <w:r>
        <w:t>CUENTAS DE LOS INTEGRANTES DE EQUIPO</w:t>
      </w:r>
    </w:p>
    <w:p w:rsidR="006512EC" w:rsidRDefault="00CA693F">
      <w:r>
        <w:rPr>
          <w:noProof/>
          <w:lang w:val="es-MX" w:eastAsia="es-MX"/>
        </w:rPr>
        <w:drawing>
          <wp:inline distT="0" distB="0" distL="0" distR="0">
            <wp:extent cx="5400044" cy="3035936"/>
            <wp:effectExtent l="0" t="0" r="0" b="0"/>
            <wp:docPr id="7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0359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2EC" w:rsidRDefault="006512EC"/>
    <w:p w:rsidR="006512EC" w:rsidRDefault="006512EC"/>
    <w:sectPr w:rsidR="006512E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BBB" w:rsidRDefault="00F30BBB">
      <w:pPr>
        <w:spacing w:after="0" w:line="240" w:lineRule="auto"/>
      </w:pPr>
      <w:r>
        <w:separator/>
      </w:r>
    </w:p>
  </w:endnote>
  <w:endnote w:type="continuationSeparator" w:id="0">
    <w:p w:rsidR="00F30BBB" w:rsidRDefault="00F3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BBB" w:rsidRDefault="00F30B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30BBB" w:rsidRDefault="00F30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EC"/>
    <w:rsid w:val="00227A6E"/>
    <w:rsid w:val="003B3F9C"/>
    <w:rsid w:val="006512EC"/>
    <w:rsid w:val="00CA693F"/>
    <w:rsid w:val="00F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0B5BC-FA58-4D46-AB63-C9DD48E1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</w:style>
  <w:style w:type="character" w:styleId="Textoennegrita">
    <w:name w:val="Strong"/>
    <w:basedOn w:val="Fuentedeprrafopredeter"/>
    <w:rPr>
      <w:b/>
      <w:bCs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M.Carolina C.Flores</cp:lastModifiedBy>
  <cp:revision>3</cp:revision>
  <dcterms:created xsi:type="dcterms:W3CDTF">2015-09-12T02:21:00Z</dcterms:created>
  <dcterms:modified xsi:type="dcterms:W3CDTF">2015-09-12T23:13:00Z</dcterms:modified>
</cp:coreProperties>
</file>