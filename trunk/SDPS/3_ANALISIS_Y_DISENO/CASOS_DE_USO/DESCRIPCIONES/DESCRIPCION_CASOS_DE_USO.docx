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F1A" w:rsidRDefault="00027020">
      <w:pPr>
        <w:jc w:val="center"/>
      </w:pPr>
      <w:r>
        <w:t>Descripción de caso de uso</w:t>
      </w:r>
    </w:p>
    <w:tbl>
      <w:tblPr>
        <w:tblW w:w="88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BA5F1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Caso de uso: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Gestionar Ventas</w:t>
            </w:r>
          </w:p>
        </w:tc>
      </w:tr>
      <w:tr w:rsidR="00BA5F1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Actor: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Administrador</w:t>
            </w:r>
          </w:p>
        </w:tc>
      </w:tr>
      <w:tr w:rsidR="00BA5F1A">
        <w:trPr>
          <w:trHeight w:val="450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A5F1A" w:rsidRDefault="00027020">
            <w:pPr>
              <w:spacing w:after="0" w:line="240" w:lineRule="auto"/>
            </w:pPr>
            <w:r>
              <w:t>Descripción: Este caso de uso se inicia cuando el administrador ha ingresado los datos correctamente. El sistema debe permitir ver los reportes de las ventas y permite registrar las ventas (crear, actualizar y eliminar datos).</w:t>
            </w:r>
          </w:p>
        </w:tc>
      </w:tr>
    </w:tbl>
    <w:tbl>
      <w:tblPr>
        <w:tblpPr w:leftFromText="141" w:rightFromText="141" w:vertAnchor="text" w:horzAnchor="margin" w:tblpY="280"/>
        <w:tblW w:w="88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1361C9" w:rsidTr="001361C9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1C9" w:rsidRDefault="001361C9" w:rsidP="001361C9">
            <w:pPr>
              <w:spacing w:after="0" w:line="240" w:lineRule="auto"/>
            </w:pPr>
            <w:r>
              <w:t>Caso de uso: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1C9" w:rsidRDefault="001361C9" w:rsidP="001361C9">
            <w:pPr>
              <w:spacing w:after="0" w:line="240" w:lineRule="auto"/>
            </w:pPr>
            <w:r>
              <w:t>Gestionar Gastos</w:t>
            </w:r>
          </w:p>
        </w:tc>
      </w:tr>
      <w:tr w:rsidR="001361C9" w:rsidTr="001361C9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1C9" w:rsidRDefault="001361C9" w:rsidP="001361C9">
            <w:pPr>
              <w:spacing w:after="0" w:line="240" w:lineRule="auto"/>
            </w:pPr>
            <w:r>
              <w:t>Actor: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1C9" w:rsidRDefault="001361C9" w:rsidP="001361C9">
            <w:pPr>
              <w:spacing w:after="0" w:line="240" w:lineRule="auto"/>
            </w:pPr>
            <w:r>
              <w:t>Administrador</w:t>
            </w:r>
          </w:p>
        </w:tc>
      </w:tr>
      <w:tr w:rsidR="001361C9" w:rsidTr="001361C9">
        <w:trPr>
          <w:trHeight w:val="450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61C9" w:rsidRDefault="001361C9" w:rsidP="001361C9">
            <w:pPr>
              <w:spacing w:after="0" w:line="240" w:lineRule="auto"/>
            </w:pPr>
            <w:r>
              <w:t>Descripción: Este caso de uso se inicia cuando el administrador ha ingresado los datos correctamente. El sistema debe permitir ver los reportes de los gastos y permite registrar los gastos (crear, actualizar y eliminar datos).</w:t>
            </w:r>
          </w:p>
        </w:tc>
      </w:tr>
    </w:tbl>
    <w:p w:rsidR="00BA5F1A" w:rsidRDefault="00BA5F1A"/>
    <w:p w:rsidR="001361C9" w:rsidRDefault="001361C9"/>
    <w:tbl>
      <w:tblPr>
        <w:tblW w:w="88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AA3BB9" w:rsidTr="00A56B4E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3BB9" w:rsidRDefault="00AA3BB9" w:rsidP="00A56B4E">
            <w:pPr>
              <w:spacing w:after="0" w:line="240" w:lineRule="auto"/>
            </w:pPr>
            <w:r>
              <w:t>Caso de uso: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3BB9" w:rsidRDefault="00AA3BB9" w:rsidP="00A56B4E">
            <w:pPr>
              <w:spacing w:after="0" w:line="240" w:lineRule="auto"/>
            </w:pPr>
            <w:r>
              <w:t>Gestionar Inventario</w:t>
            </w:r>
          </w:p>
        </w:tc>
      </w:tr>
      <w:tr w:rsidR="00AA3BB9" w:rsidTr="00A56B4E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3BB9" w:rsidRDefault="00AA3BB9" w:rsidP="00A56B4E">
            <w:pPr>
              <w:spacing w:after="0" w:line="240" w:lineRule="auto"/>
            </w:pPr>
            <w:r>
              <w:t>Actor: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3BB9" w:rsidRDefault="00AA3BB9" w:rsidP="00A56B4E">
            <w:pPr>
              <w:spacing w:after="0" w:line="240" w:lineRule="auto"/>
            </w:pPr>
            <w:r>
              <w:t>Administrador</w:t>
            </w:r>
          </w:p>
        </w:tc>
      </w:tr>
      <w:tr w:rsidR="00AA3BB9" w:rsidTr="00A56B4E">
        <w:trPr>
          <w:trHeight w:val="450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A3BB9" w:rsidRDefault="00AA3BB9" w:rsidP="00A56B4E">
            <w:pPr>
              <w:spacing w:after="0" w:line="240" w:lineRule="auto"/>
            </w:pPr>
            <w:r>
              <w:t>Descripción: Este caso de uso se inicia cuando el administrador ha ingresado los datos correctamente. El sistema debe permiti</w:t>
            </w:r>
            <w:r>
              <w:t>r ver los reportes de los productos</w:t>
            </w:r>
            <w:r>
              <w:t xml:space="preserve"> y permite </w:t>
            </w:r>
            <w:r>
              <w:t>registrar los tipos de productos</w:t>
            </w:r>
            <w:r w:rsidR="003E1437">
              <w:t xml:space="preserve"> </w:t>
            </w:r>
            <w:bookmarkStart w:id="0" w:name="_GoBack"/>
            <w:bookmarkEnd w:id="0"/>
            <w:r>
              <w:t>(crear, actualizar y eliminar datos).</w:t>
            </w:r>
          </w:p>
        </w:tc>
      </w:tr>
    </w:tbl>
    <w:p w:rsidR="00AA3BB9" w:rsidRDefault="00AA3BB9"/>
    <w:tbl>
      <w:tblPr>
        <w:tblW w:w="88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BA5F1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Caso de uso: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Gestionar Pedidos</w:t>
            </w:r>
          </w:p>
        </w:tc>
      </w:tr>
      <w:tr w:rsidR="00BA5F1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Actor: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Administrador</w:t>
            </w:r>
          </w:p>
        </w:tc>
      </w:tr>
      <w:tr w:rsidR="00BA5F1A">
        <w:trPr>
          <w:trHeight w:val="450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A5F1A" w:rsidRDefault="00027020">
            <w:pPr>
              <w:spacing w:after="0" w:line="240" w:lineRule="auto"/>
            </w:pPr>
            <w:r>
              <w:t>Descripción: Este caso de uso se inicia cuando el administrador ha ingresado los datos correctamente. El sistema debe permitir ver los reportes de los pedidos y permite registrar los pedidos (crear, actualizar y eliminar datos).</w:t>
            </w:r>
          </w:p>
        </w:tc>
      </w:tr>
    </w:tbl>
    <w:p w:rsidR="00BA5F1A" w:rsidRDefault="00BA5F1A"/>
    <w:tbl>
      <w:tblPr>
        <w:tblW w:w="88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BA5F1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Caso de uso: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1361C9">
            <w:pPr>
              <w:spacing w:after="0" w:line="240" w:lineRule="auto"/>
            </w:pPr>
            <w:r>
              <w:t>Indica</w:t>
            </w:r>
            <w:r w:rsidR="00027020">
              <w:t xml:space="preserve"> Especialidades</w:t>
            </w:r>
          </w:p>
        </w:tc>
      </w:tr>
      <w:tr w:rsidR="00BA5F1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Actor: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Administrador</w:t>
            </w:r>
          </w:p>
        </w:tc>
      </w:tr>
      <w:tr w:rsidR="00BA5F1A">
        <w:trPr>
          <w:trHeight w:val="450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A5F1A" w:rsidRDefault="00027020">
            <w:pPr>
              <w:spacing w:after="0" w:line="240" w:lineRule="auto"/>
            </w:pPr>
            <w:r>
              <w:t>Descripción: Este caso de uso se inicia cuando el administrador ha ingresado los datos correctamente. El sistema debe permitir ver los reportes de las ventas y permite registrar las especialidades (crear, actualizar y eliminar datos).</w:t>
            </w:r>
          </w:p>
        </w:tc>
      </w:tr>
    </w:tbl>
    <w:p w:rsidR="00BA5F1A" w:rsidRDefault="00BA5F1A"/>
    <w:tbl>
      <w:tblPr>
        <w:tblW w:w="88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BA5F1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Caso de uso: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1361C9">
            <w:pPr>
              <w:spacing w:after="0" w:line="240" w:lineRule="auto"/>
            </w:pPr>
            <w:r>
              <w:t>Indica</w:t>
            </w:r>
            <w:r w:rsidR="00027020">
              <w:t xml:space="preserve"> Platillos</w:t>
            </w:r>
          </w:p>
        </w:tc>
      </w:tr>
      <w:tr w:rsidR="00BA5F1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Actor: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Administrador</w:t>
            </w:r>
          </w:p>
        </w:tc>
      </w:tr>
      <w:tr w:rsidR="00BA5F1A">
        <w:trPr>
          <w:trHeight w:val="450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A5F1A" w:rsidRDefault="00027020">
            <w:pPr>
              <w:spacing w:after="0" w:line="240" w:lineRule="auto"/>
            </w:pPr>
            <w:r>
              <w:t>Descripción: Este caso de uso se inicia cuando el administrador ha ingresado los datos correctamente. El sistema debe permitir ver los reportes de los platillos y permite registrar los platillos (crear, actualizar y eliminar datos).</w:t>
            </w:r>
          </w:p>
        </w:tc>
      </w:tr>
    </w:tbl>
    <w:p w:rsidR="00BA5F1A" w:rsidRDefault="00BA5F1A"/>
    <w:tbl>
      <w:tblPr>
        <w:tblW w:w="88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BA5F1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Caso de uso: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1361C9">
            <w:pPr>
              <w:spacing w:after="0" w:line="240" w:lineRule="auto"/>
            </w:pPr>
            <w:r>
              <w:t>Indica</w:t>
            </w:r>
            <w:r w:rsidR="00027020">
              <w:t xml:space="preserve"> Postres</w:t>
            </w:r>
          </w:p>
        </w:tc>
      </w:tr>
      <w:tr w:rsidR="00BA5F1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Actor: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Administrador</w:t>
            </w:r>
          </w:p>
        </w:tc>
      </w:tr>
      <w:tr w:rsidR="00BA5F1A">
        <w:trPr>
          <w:trHeight w:val="450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A5F1A" w:rsidRDefault="00027020">
            <w:pPr>
              <w:spacing w:after="0" w:line="240" w:lineRule="auto"/>
            </w:pPr>
            <w:r>
              <w:t>Descripción: Este caso de uso se inicia cuando el administrador ha ingresado los datos correctamente. El sistema debe permitir ver los reportes de los postres y permite registrar los postres (crear, actualizar y eliminar datos).</w:t>
            </w:r>
          </w:p>
        </w:tc>
      </w:tr>
    </w:tbl>
    <w:p w:rsidR="00BA5F1A" w:rsidRDefault="00BA5F1A"/>
    <w:tbl>
      <w:tblPr>
        <w:tblW w:w="88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BA5F1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lastRenderedPageBreak/>
              <w:t>Caso de uso: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1361C9">
            <w:pPr>
              <w:spacing w:after="0" w:line="240" w:lineRule="auto"/>
            </w:pPr>
            <w:r>
              <w:t>Indica</w:t>
            </w:r>
            <w:r w:rsidR="00027020">
              <w:t xml:space="preserve"> Bebidas</w:t>
            </w:r>
          </w:p>
        </w:tc>
      </w:tr>
      <w:tr w:rsidR="00BA5F1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Actor: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Administrador</w:t>
            </w:r>
          </w:p>
        </w:tc>
      </w:tr>
      <w:tr w:rsidR="00BA5F1A">
        <w:trPr>
          <w:trHeight w:val="450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A5F1A" w:rsidRDefault="00027020">
            <w:pPr>
              <w:spacing w:after="0" w:line="240" w:lineRule="auto"/>
            </w:pPr>
            <w:r>
              <w:t>Descripción: Este caso de uso se inicia cuando el administrador ha ingresado los datos correctamente. El sistema debe permitir ver los reportes de las bebidas y permite registrar las bebidas (crear, actualizar y eliminar datos).</w:t>
            </w:r>
          </w:p>
        </w:tc>
      </w:tr>
    </w:tbl>
    <w:p w:rsidR="001361C9" w:rsidRDefault="001361C9">
      <w:pPr>
        <w:jc w:val="center"/>
      </w:pPr>
    </w:p>
    <w:p w:rsidR="00BA5F1A" w:rsidRDefault="00027020">
      <w:pPr>
        <w:jc w:val="center"/>
      </w:pPr>
      <w:r>
        <w:t>Descripción de Casos de uso</w:t>
      </w:r>
    </w:p>
    <w:tbl>
      <w:tblPr>
        <w:tblW w:w="88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BA5F1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Caso de uso: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Gestionar Pedidos</w:t>
            </w:r>
          </w:p>
        </w:tc>
      </w:tr>
      <w:tr w:rsidR="00BA5F1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Actor: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F1A" w:rsidRDefault="00027020">
            <w:pPr>
              <w:spacing w:after="0" w:line="240" w:lineRule="auto"/>
            </w:pPr>
            <w:r>
              <w:t>Empleado</w:t>
            </w:r>
          </w:p>
        </w:tc>
      </w:tr>
      <w:tr w:rsidR="00BA5F1A">
        <w:trPr>
          <w:trHeight w:val="450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A5F1A" w:rsidRDefault="00027020">
            <w:pPr>
              <w:spacing w:after="0" w:line="240" w:lineRule="auto"/>
            </w:pPr>
            <w:r>
              <w:t>Descripción: Este caso de uso se inicia cuando el administrador ha ingresado los datos correctamente. El sistema debe permitir ver los reportes de los pedidos y permite registrar los pedidos (crear, actualizar y eliminar datos).</w:t>
            </w:r>
          </w:p>
        </w:tc>
      </w:tr>
    </w:tbl>
    <w:p w:rsidR="00BA5F1A" w:rsidRDefault="00BA5F1A"/>
    <w:tbl>
      <w:tblPr>
        <w:tblpPr w:leftFromText="141" w:rightFromText="141" w:vertAnchor="text" w:horzAnchor="margin" w:tblpY="-31"/>
        <w:tblW w:w="88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1361C9" w:rsidTr="001361C9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1C9" w:rsidRDefault="001361C9" w:rsidP="001361C9">
            <w:pPr>
              <w:spacing w:after="0" w:line="240" w:lineRule="auto"/>
            </w:pPr>
            <w:r>
              <w:t>Caso de uso: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1C9" w:rsidRDefault="001361C9" w:rsidP="001361C9">
            <w:pPr>
              <w:spacing w:after="0" w:line="240" w:lineRule="auto"/>
            </w:pPr>
            <w:r>
              <w:t>Indica Especialidades</w:t>
            </w:r>
          </w:p>
        </w:tc>
      </w:tr>
      <w:tr w:rsidR="001361C9" w:rsidTr="001361C9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1C9" w:rsidRDefault="001361C9" w:rsidP="001361C9">
            <w:pPr>
              <w:spacing w:after="0" w:line="240" w:lineRule="auto"/>
            </w:pPr>
            <w:r>
              <w:t>Actor: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1C9" w:rsidRDefault="001361C9" w:rsidP="001361C9">
            <w:pPr>
              <w:spacing w:after="0" w:line="240" w:lineRule="auto"/>
            </w:pPr>
            <w:r>
              <w:t>Administrador</w:t>
            </w:r>
          </w:p>
        </w:tc>
      </w:tr>
      <w:tr w:rsidR="001361C9" w:rsidTr="001361C9">
        <w:trPr>
          <w:trHeight w:val="450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61C9" w:rsidRDefault="001361C9" w:rsidP="001361C9">
            <w:pPr>
              <w:spacing w:after="0" w:line="240" w:lineRule="auto"/>
            </w:pPr>
            <w:r>
              <w:t>Descripción: Este caso de uso se inicia cuando el administrador ha ingresado los datos correctamente. El sistema debe permitir ver los reportes de las ventas y permite registrar las especialidades (crear, actualizar y eliminar datos).</w:t>
            </w:r>
          </w:p>
        </w:tc>
      </w:tr>
    </w:tbl>
    <w:p w:rsidR="001361C9" w:rsidRDefault="001361C9"/>
    <w:tbl>
      <w:tblPr>
        <w:tblW w:w="88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1361C9" w:rsidTr="00A56B4E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1C9" w:rsidRDefault="001361C9" w:rsidP="00A56B4E">
            <w:pPr>
              <w:spacing w:after="0" w:line="240" w:lineRule="auto"/>
            </w:pPr>
            <w:r>
              <w:t>Caso de uso: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1C9" w:rsidRDefault="001361C9" w:rsidP="00A56B4E">
            <w:pPr>
              <w:spacing w:after="0" w:line="240" w:lineRule="auto"/>
            </w:pPr>
            <w:r>
              <w:t>Indica Platillos</w:t>
            </w:r>
          </w:p>
        </w:tc>
      </w:tr>
      <w:tr w:rsidR="001361C9" w:rsidTr="00A56B4E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1C9" w:rsidRDefault="001361C9" w:rsidP="00A56B4E">
            <w:pPr>
              <w:spacing w:after="0" w:line="240" w:lineRule="auto"/>
            </w:pPr>
            <w:r>
              <w:t>Actor: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1C9" w:rsidRDefault="001361C9" w:rsidP="00A56B4E">
            <w:pPr>
              <w:spacing w:after="0" w:line="240" w:lineRule="auto"/>
            </w:pPr>
            <w:r>
              <w:t>Administrador</w:t>
            </w:r>
          </w:p>
        </w:tc>
      </w:tr>
      <w:tr w:rsidR="001361C9" w:rsidTr="00A56B4E">
        <w:trPr>
          <w:trHeight w:val="450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61C9" w:rsidRDefault="001361C9" w:rsidP="00A56B4E">
            <w:pPr>
              <w:spacing w:after="0" w:line="240" w:lineRule="auto"/>
            </w:pPr>
            <w:r>
              <w:t>Descripción: Este caso de uso se inicia cuando el administrador ha ingresado los datos correctamente. El sistema debe permitir ver los reportes de los platillos y permite registrar los platillos (crear, actualizar y eliminar datos).</w:t>
            </w:r>
          </w:p>
        </w:tc>
      </w:tr>
    </w:tbl>
    <w:p w:rsidR="001361C9" w:rsidRDefault="001361C9"/>
    <w:tbl>
      <w:tblPr>
        <w:tblW w:w="88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1361C9" w:rsidTr="00A56B4E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1C9" w:rsidRDefault="001361C9" w:rsidP="00A56B4E">
            <w:pPr>
              <w:spacing w:after="0" w:line="240" w:lineRule="auto"/>
            </w:pPr>
            <w:r>
              <w:t>Caso de uso: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1C9" w:rsidRDefault="001361C9" w:rsidP="00A56B4E">
            <w:pPr>
              <w:spacing w:after="0" w:line="240" w:lineRule="auto"/>
            </w:pPr>
            <w:r>
              <w:t>Indica Postres</w:t>
            </w:r>
          </w:p>
        </w:tc>
      </w:tr>
      <w:tr w:rsidR="001361C9" w:rsidTr="00A56B4E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1C9" w:rsidRDefault="001361C9" w:rsidP="00A56B4E">
            <w:pPr>
              <w:spacing w:after="0" w:line="240" w:lineRule="auto"/>
            </w:pPr>
            <w:r>
              <w:t>Actor: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1C9" w:rsidRDefault="001361C9" w:rsidP="00A56B4E">
            <w:pPr>
              <w:spacing w:after="0" w:line="240" w:lineRule="auto"/>
            </w:pPr>
            <w:r>
              <w:t>Administrador</w:t>
            </w:r>
          </w:p>
        </w:tc>
      </w:tr>
      <w:tr w:rsidR="001361C9" w:rsidTr="00A56B4E">
        <w:trPr>
          <w:trHeight w:val="450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61C9" w:rsidRDefault="001361C9" w:rsidP="00A56B4E">
            <w:pPr>
              <w:spacing w:after="0" w:line="240" w:lineRule="auto"/>
            </w:pPr>
            <w:r>
              <w:t>Descripción: Este caso de uso se inicia cuando el administrador ha ingresado los datos correctamente. El sistema debe permitir ver los reportes de los postres y permite registrar los postres (crear, actualizar y eliminar datos).</w:t>
            </w:r>
          </w:p>
        </w:tc>
      </w:tr>
    </w:tbl>
    <w:p w:rsidR="001361C9" w:rsidRDefault="001361C9"/>
    <w:tbl>
      <w:tblPr>
        <w:tblW w:w="88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1361C9" w:rsidTr="00A56B4E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1C9" w:rsidRDefault="001361C9" w:rsidP="00A56B4E">
            <w:pPr>
              <w:spacing w:after="0" w:line="240" w:lineRule="auto"/>
            </w:pPr>
            <w:r>
              <w:t>Caso de uso: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1C9" w:rsidRDefault="001361C9" w:rsidP="00A56B4E">
            <w:pPr>
              <w:spacing w:after="0" w:line="240" w:lineRule="auto"/>
            </w:pPr>
            <w:r>
              <w:t>Indica Bebidas</w:t>
            </w:r>
          </w:p>
        </w:tc>
      </w:tr>
      <w:tr w:rsidR="001361C9" w:rsidTr="00A56B4E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1C9" w:rsidRDefault="001361C9" w:rsidP="00A56B4E">
            <w:pPr>
              <w:spacing w:after="0" w:line="240" w:lineRule="auto"/>
            </w:pPr>
            <w:r>
              <w:t>Actor: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1C9" w:rsidRDefault="001361C9" w:rsidP="00A56B4E">
            <w:pPr>
              <w:spacing w:after="0" w:line="240" w:lineRule="auto"/>
            </w:pPr>
            <w:r>
              <w:t>Empleado</w:t>
            </w:r>
          </w:p>
        </w:tc>
      </w:tr>
      <w:tr w:rsidR="001361C9" w:rsidTr="00A56B4E">
        <w:trPr>
          <w:trHeight w:val="450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61C9" w:rsidRDefault="001361C9" w:rsidP="00A56B4E">
            <w:pPr>
              <w:spacing w:after="0" w:line="240" w:lineRule="auto"/>
            </w:pPr>
            <w:r>
              <w:t>Descripción: Este caso de uso se inicia cuando el administrador ha ingresado los datos correctamente. El sistema debe permitir ver los reportes de las bebidas y permite registrar las bebidas (crear, actualizar y eliminar datos).</w:t>
            </w:r>
          </w:p>
        </w:tc>
      </w:tr>
    </w:tbl>
    <w:p w:rsidR="001361C9" w:rsidRDefault="001361C9"/>
    <w:sectPr w:rsidR="001361C9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6C4" w:rsidRDefault="005676C4">
      <w:pPr>
        <w:spacing w:after="0" w:line="240" w:lineRule="auto"/>
      </w:pPr>
      <w:r>
        <w:separator/>
      </w:r>
    </w:p>
  </w:endnote>
  <w:endnote w:type="continuationSeparator" w:id="0">
    <w:p w:rsidR="005676C4" w:rsidRDefault="00567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6C4" w:rsidRDefault="005676C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5676C4" w:rsidRDefault="005676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F1A"/>
    <w:rsid w:val="00027020"/>
    <w:rsid w:val="001361C9"/>
    <w:rsid w:val="001D39EA"/>
    <w:rsid w:val="003E1437"/>
    <w:rsid w:val="005676C4"/>
    <w:rsid w:val="00AA3BB9"/>
    <w:rsid w:val="00BA5F1A"/>
    <w:rsid w:val="00DF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7B7208-A02D-4E23-B408-8521C602E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s-MX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580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M.Carolina C.Flores</dc:creator>
  <dc:description/>
  <cp:lastModifiedBy>M.Carolina C.Flores</cp:lastModifiedBy>
  <cp:revision>5</cp:revision>
  <dcterms:created xsi:type="dcterms:W3CDTF">2015-09-21T02:01:00Z</dcterms:created>
  <dcterms:modified xsi:type="dcterms:W3CDTF">2015-09-23T03:21:00Z</dcterms:modified>
</cp:coreProperties>
</file>